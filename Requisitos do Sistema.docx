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723A6F">
      <w:pPr>
        <w:pStyle w:val="Ttulo"/>
      </w:pPr>
      <w:proofErr w:type="spellStart"/>
      <w:r>
        <w:t>Guitel</w:t>
      </w:r>
      <w:proofErr w:type="spellEnd"/>
    </w:p>
    <w:p w:rsidR="007307E8" w:rsidRDefault="000B78E6">
      <w:pPr>
        <w:pStyle w:val="Ttulo"/>
      </w:pPr>
      <w:r>
        <w:t xml:space="preserve">System-Wide Requirements </w:t>
      </w:r>
      <w:r w:rsidR="00455F93">
        <w:t>Specification</w:t>
      </w:r>
    </w:p>
    <w:p w:rsidR="007307E8" w:rsidRDefault="007A0714">
      <w:pPr>
        <w:pStyle w:val="Ttulo1"/>
      </w:pPr>
      <w:bookmarkStart w:id="0" w:name="_Toc436203377"/>
      <w:bookmarkStart w:id="1" w:name="_Toc452813577"/>
      <w:r>
        <w:t>Introduction</w:t>
      </w:r>
    </w:p>
    <w:p w:rsidR="00723A6F" w:rsidRPr="00723A6F" w:rsidRDefault="00723A6F" w:rsidP="00723A6F">
      <w:pPr>
        <w:ind w:left="720"/>
      </w:pPr>
      <w:r>
        <w:t xml:space="preserve">This document will list the requirements of the </w:t>
      </w:r>
      <w:r w:rsidR="00270F32">
        <w:t>system that</w:t>
      </w:r>
      <w:r>
        <w:t xml:space="preserve"> is what the system will need to have and to do.</w:t>
      </w:r>
    </w:p>
    <w:bookmarkEnd w:id="0"/>
    <w:bookmarkEnd w:id="1"/>
    <w:p w:rsidR="006058A0" w:rsidRDefault="00936B07" w:rsidP="006058A0">
      <w:pPr>
        <w:pStyle w:val="Ttulo1"/>
      </w:pPr>
      <w:r>
        <w:t>System</w:t>
      </w:r>
      <w:r w:rsidR="000B78E6">
        <w:t>-W</w:t>
      </w:r>
      <w:r w:rsidR="008642C2">
        <w:t>ide</w:t>
      </w:r>
      <w:r w:rsidR="0092076C">
        <w:t xml:space="preserve"> </w:t>
      </w:r>
      <w:r w:rsidR="00AD1214">
        <w:t>Functional</w:t>
      </w:r>
      <w:r w:rsidR="005E51CA">
        <w:t xml:space="preserve">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</w:tblGrid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  <w:tr w:rsidR="00270F32" w:rsidRPr="00270F32" w:rsidTr="008E3875">
        <w:tc>
          <w:tcPr>
            <w:tcW w:w="0" w:type="auto"/>
            <w:shd w:val="clear" w:color="auto" w:fill="FFFFFF"/>
            <w:tcMar>
              <w:top w:w="0" w:type="dxa"/>
              <w:left w:w="132" w:type="dxa"/>
              <w:bottom w:w="0" w:type="dxa"/>
              <w:right w:w="132" w:type="dxa"/>
            </w:tcMar>
            <w:hideMark/>
          </w:tcPr>
          <w:p w:rsidR="00270F32" w:rsidRPr="00270F32" w:rsidRDefault="00270F32" w:rsidP="008E3875">
            <w:pPr>
              <w:widowControl/>
              <w:rPr>
                <w:rFonts w:ascii="Consolas" w:hAnsi="Consolas" w:cs="Consolas"/>
                <w:color w:val="333333"/>
                <w:sz w:val="16"/>
                <w:szCs w:val="16"/>
                <w:lang w:val="pt-BR" w:eastAsia="pt-BR"/>
              </w:rPr>
            </w:pPr>
          </w:p>
        </w:tc>
      </w:tr>
    </w:tbl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A tela inicial deve mostrar os quartos de acordo com o que foi especificado;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 xml:space="preserve">A parte de pesquisas deve permitir a pesquisa dos números dos quartos, o que </w:t>
      </w:r>
      <w:proofErr w:type="gramStart"/>
      <w:r w:rsidR="004F2A27" w:rsidRPr="00270F32">
        <w:rPr>
          <w:lang w:val="pt-BR"/>
        </w:rPr>
        <w:t>oferecem</w:t>
      </w:r>
      <w:r w:rsidR="004F2A27">
        <w:rPr>
          <w:lang w:val="pt-BR"/>
        </w:rPr>
        <w:t>,</w:t>
      </w:r>
      <w:proofErr w:type="gramEnd"/>
      <w:r w:rsidRPr="00270F32">
        <w:rPr>
          <w:lang w:val="pt-BR"/>
        </w:rPr>
        <w:t xml:space="preserve"> o tipo de quarto (casal, etc.) o preço e as datas de reserva;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O preço deve estar dentro de uma faixa de preços;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A data deve estar dentro de um período, deverá somente mostrar os quartos disponíveis no período especificado;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Devem aparecer em uma tabela os quartos e suas informações resumidas;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Após clicar em um quarto, devem aparecer informações mais detalhadas do quarto clicado;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Na tela descrita acima se deve permitir o cadastro da reserva do quarto com uma faixa de período de tempo semelhante ao do preço;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Após selecionar para reservar, deverá voltar á pagina inicial;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Na tela inicial, após o cadastro de reserva, deverá aparecer um botão q</w:t>
      </w:r>
      <w:r>
        <w:rPr>
          <w:lang w:val="pt-BR"/>
        </w:rPr>
        <w:t xml:space="preserve">ue levará o usuário a tela onde </w:t>
      </w:r>
      <w:r w:rsidRPr="00270F32">
        <w:rPr>
          <w:lang w:val="pt-BR"/>
        </w:rPr>
        <w:t>mostrará as reservas;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Na tela descrita acima, as reservas serão mostradas da mesma forma que os quartos, mas com um botão que permitirá a deleção da reserva ao lado;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Deverá se perguntar se o usuário realmente quer apagar a reserva;</w:t>
      </w:r>
    </w:p>
    <w:p w:rsidR="00270F32" w:rsidRPr="00270F32" w:rsidRDefault="00270F32" w:rsidP="00270F32">
      <w:pPr>
        <w:ind w:left="720"/>
        <w:rPr>
          <w:lang w:val="pt-BR"/>
        </w:rPr>
      </w:pPr>
      <w:r w:rsidRPr="00270F32">
        <w:rPr>
          <w:lang w:val="pt-BR"/>
        </w:rPr>
        <w:t>As reservas somente devem ser cadastradas se não houver outra reserva no mesmo quarto no mesmo período de tempo, se não deverá aparecer</w:t>
      </w:r>
      <w:r>
        <w:rPr>
          <w:lang w:val="pt-BR"/>
        </w:rPr>
        <w:t xml:space="preserve"> </w:t>
      </w:r>
      <w:r w:rsidRPr="00270F32">
        <w:rPr>
          <w:lang w:val="pt-BR"/>
        </w:rPr>
        <w:t>um pop-up de erro;</w:t>
      </w:r>
    </w:p>
    <w:p w:rsidR="008C2B65" w:rsidRDefault="008C2B65" w:rsidP="008C2B65">
      <w:pPr>
        <w:pStyle w:val="Ttulo1"/>
      </w:pPr>
      <w:r>
        <w:t>System Qualities</w:t>
      </w:r>
    </w:p>
    <w:p w:rsidR="008C2B65" w:rsidRDefault="008C2B65" w:rsidP="00723A6F">
      <w:pPr>
        <w:pStyle w:val="InfoBlue"/>
      </w:pPr>
      <w:r>
        <w:t xml:space="preserve"> [</w:t>
      </w:r>
      <w:r w:rsidRPr="00700756">
        <w:t>Qualities represent the URPS in FURPS+ classification of supporting requirements</w:t>
      </w:r>
      <w:r w:rsidR="009A7FDE">
        <w:t>.</w:t>
      </w:r>
      <w:r>
        <w:t>]</w:t>
      </w:r>
    </w:p>
    <w:p w:rsidR="008C2B65" w:rsidRDefault="008C2B65" w:rsidP="008C2B65">
      <w:pPr>
        <w:pStyle w:val="Ttulo2"/>
      </w:pPr>
      <w:r>
        <w:t>Usability</w:t>
      </w:r>
    </w:p>
    <w:p w:rsidR="003D7807" w:rsidRDefault="003D7807" w:rsidP="00270F32">
      <w:pPr>
        <w:ind w:left="720"/>
      </w:pPr>
      <w:r>
        <w:t>The layout needs to be divided in categories to make the client navigation easier.</w:t>
      </w:r>
    </w:p>
    <w:p w:rsidR="003D7807" w:rsidRPr="00270F32" w:rsidRDefault="003D7807" w:rsidP="00270F32">
      <w:pPr>
        <w:ind w:left="720"/>
      </w:pPr>
      <w:r>
        <w:t>The basic information should be shown first and if the client is more interested, then show the more specific ones to avoid information overload and make the layout cleaner.</w:t>
      </w:r>
    </w:p>
    <w:p w:rsidR="008C2B65" w:rsidRDefault="008C2B65" w:rsidP="008C2B65">
      <w:pPr>
        <w:pStyle w:val="Ttulo2"/>
      </w:pPr>
      <w:r>
        <w:t>Reliability</w:t>
      </w:r>
    </w:p>
    <w:p w:rsidR="003D7807" w:rsidRPr="003D7807" w:rsidRDefault="003D7807" w:rsidP="003D7807">
      <w:pPr>
        <w:ind w:left="720"/>
      </w:pPr>
      <w:r>
        <w:t>The website should support at least 1000 users at the same time.</w:t>
      </w:r>
    </w:p>
    <w:p w:rsidR="008C2B65" w:rsidRDefault="008C2B65" w:rsidP="008C2B65">
      <w:pPr>
        <w:pStyle w:val="Ttulo2"/>
      </w:pPr>
      <w:r>
        <w:t>Performance</w:t>
      </w:r>
    </w:p>
    <w:p w:rsidR="003A2C86" w:rsidRDefault="003A2C86" w:rsidP="003A2C86">
      <w:pPr>
        <w:ind w:left="720"/>
      </w:pPr>
      <w:r>
        <w:t>The website should not take more than 1 second to load.</w:t>
      </w:r>
    </w:p>
    <w:p w:rsidR="003A2C86" w:rsidRDefault="003A2C86" w:rsidP="003A2C86">
      <w:pPr>
        <w:ind w:left="720"/>
      </w:pPr>
      <w:r>
        <w:t>The search results need to be shown instantaneously or as close to it as possible.</w:t>
      </w:r>
    </w:p>
    <w:p w:rsidR="008C2B65" w:rsidRDefault="008C2B65" w:rsidP="008C2B65">
      <w:pPr>
        <w:pStyle w:val="Ttulo2"/>
      </w:pPr>
      <w:r>
        <w:t>Supportability</w:t>
      </w:r>
    </w:p>
    <w:p w:rsidR="003A2C86" w:rsidRPr="003A2C86" w:rsidRDefault="003A2C86" w:rsidP="003A2C86">
      <w:pPr>
        <w:pStyle w:val="Corpodetexto"/>
        <w:spacing w:after="0"/>
        <w:rPr>
          <w:rFonts w:ascii="Times" w:hAnsi="Times"/>
          <w:lang w:val="pt-BR"/>
        </w:rPr>
      </w:pPr>
      <w:r w:rsidRPr="003A2C86">
        <w:rPr>
          <w:rFonts w:ascii="Times" w:hAnsi="Times"/>
          <w:lang w:val="pt-BR"/>
        </w:rPr>
        <w:t>O sistema deve ser feito em PHP;</w:t>
      </w:r>
    </w:p>
    <w:p w:rsidR="008C2B65" w:rsidRPr="003A2C86" w:rsidRDefault="003A2C86" w:rsidP="003A2C86">
      <w:pPr>
        <w:pStyle w:val="Corpodetexto"/>
        <w:spacing w:after="0"/>
        <w:rPr>
          <w:lang w:val="pt-BR"/>
        </w:rPr>
      </w:pPr>
      <w:r w:rsidRPr="003A2C86">
        <w:rPr>
          <w:rFonts w:ascii="Times" w:hAnsi="Times"/>
          <w:lang w:val="pt-BR"/>
        </w:rPr>
        <w:t xml:space="preserve">O banco de dados onde serão cadastrados os quartos e as reservas deve ser o </w:t>
      </w:r>
      <w:r w:rsidR="00BB1FE2">
        <w:rPr>
          <w:rFonts w:ascii="Times" w:hAnsi="Times"/>
          <w:lang w:val="pt-BR"/>
        </w:rPr>
        <w:t>Oracle</w:t>
      </w:r>
      <w:r w:rsidRPr="003A2C86">
        <w:rPr>
          <w:rFonts w:ascii="Times" w:hAnsi="Times"/>
          <w:lang w:val="pt-BR"/>
        </w:rPr>
        <w:t>;</w:t>
      </w:r>
    </w:p>
    <w:p w:rsidR="008642C2" w:rsidRDefault="008C2B65" w:rsidP="008642C2">
      <w:pPr>
        <w:pStyle w:val="Ttulo1"/>
      </w:pPr>
      <w:r w:rsidRPr="003A2C86">
        <w:rPr>
          <w:lang w:val="pt-BR"/>
        </w:rPr>
        <w:br w:type="page"/>
      </w:r>
      <w:r w:rsidR="008642C2">
        <w:lastRenderedPageBreak/>
        <w:t>System Interfaces</w:t>
      </w:r>
    </w:p>
    <w:p w:rsidR="00394B81" w:rsidRDefault="00394B81" w:rsidP="00394B81">
      <w:pPr>
        <w:pStyle w:val="Ttulo2"/>
      </w:pPr>
      <w:bookmarkStart w:id="2" w:name="_Toc492960770"/>
      <w:r>
        <w:t>User Interfaces</w:t>
      </w:r>
      <w:bookmarkEnd w:id="2"/>
    </w:p>
    <w:p w:rsidR="00394B81" w:rsidRDefault="00394B81" w:rsidP="00394B81">
      <w:pPr>
        <w:pStyle w:val="Ttulo3"/>
      </w:pPr>
      <w:r w:rsidRPr="0076343A">
        <w:t xml:space="preserve">Look &amp; Feel </w:t>
      </w:r>
    </w:p>
    <w:p w:rsidR="003A2C86" w:rsidRPr="003A2C86" w:rsidRDefault="003A2C86" w:rsidP="003A2C86">
      <w:pPr>
        <w:ind w:left="720"/>
      </w:pPr>
      <w:r>
        <w:t>The interface should have a European, more specifically French feel to it using gray scale colors, blacks and golden colors, with a white color in the parts where the main text will appear for ease of understanding.</w:t>
      </w:r>
    </w:p>
    <w:p w:rsidR="00394B81" w:rsidRDefault="00394B81" w:rsidP="00394B81">
      <w:pPr>
        <w:pStyle w:val="Ttulo3"/>
      </w:pPr>
      <w:r>
        <w:t>Layout and Navigation Requirements</w:t>
      </w:r>
    </w:p>
    <w:p w:rsidR="00394B81" w:rsidRPr="00DC01BD" w:rsidRDefault="003A2C86" w:rsidP="003A2C86">
      <w:pPr>
        <w:ind w:left="720"/>
        <w:rPr>
          <w:rStyle w:val="InfoBlueChar"/>
        </w:rPr>
      </w:pPr>
      <w:r>
        <w:rPr>
          <w:rStyle w:val="InfoBlueChar"/>
        </w:rPr>
        <w:t>The layout should be divided by categories, the more important aspects like the room</w:t>
      </w:r>
      <w:r w:rsidR="00D52164">
        <w:rPr>
          <w:rStyle w:val="InfoBlueChar"/>
        </w:rPr>
        <w:t>s’</w:t>
      </w:r>
      <w:r>
        <w:rPr>
          <w:rStyle w:val="InfoBlueChar"/>
        </w:rPr>
        <w:t xml:space="preserve"> photos or the buttons should be bigger than the rest</w:t>
      </w:r>
      <w:r w:rsidR="00D52164">
        <w:rPr>
          <w:rStyle w:val="InfoBlueChar"/>
        </w:rPr>
        <w:t>.</w:t>
      </w:r>
      <w:r>
        <w:rPr>
          <w:rStyle w:val="InfoBlueChar"/>
        </w:rPr>
        <w:t xml:space="preserve"> </w:t>
      </w:r>
    </w:p>
    <w:p w:rsidR="00394B81" w:rsidRDefault="00394B81" w:rsidP="00394B81">
      <w:pPr>
        <w:pStyle w:val="Ttulo3"/>
      </w:pPr>
      <w:r>
        <w:t>Consistency</w:t>
      </w:r>
    </w:p>
    <w:p w:rsidR="003A2C86" w:rsidRPr="003A2C86" w:rsidRDefault="00D52164" w:rsidP="00D52164">
      <w:pPr>
        <w:ind w:left="720"/>
      </w:pPr>
      <w:r w:rsidRPr="00D52164">
        <w:rPr>
          <w:rStyle w:val="InfoBlueChar"/>
        </w:rPr>
        <w:t>T</w:t>
      </w:r>
      <w:r w:rsidRPr="00D52164">
        <w:rPr>
          <w:rStyle w:val="InfoBlueChar"/>
        </w:rPr>
        <w:t>he</w:t>
      </w:r>
      <w:r>
        <w:rPr>
          <w:rStyle w:val="InfoBlueChar"/>
        </w:rPr>
        <w:t xml:space="preserve"> website’s overall structure should be hierarchic with simpler and more general pages leading to more specific and complex ones.</w:t>
      </w:r>
    </w:p>
    <w:p w:rsidR="00394B81" w:rsidRDefault="00394B81" w:rsidP="00394B81">
      <w:pPr>
        <w:pStyle w:val="Ttulo3"/>
      </w:pPr>
      <w:r>
        <w:t>User Personalization &amp; Customization Requirements</w:t>
      </w:r>
    </w:p>
    <w:p w:rsidR="00394B81" w:rsidRPr="0086378F" w:rsidRDefault="00394B81" w:rsidP="00723A6F">
      <w:pPr>
        <w:pStyle w:val="InfoBlue"/>
      </w:pPr>
      <w:r w:rsidRPr="0086378F">
        <w:t xml:space="preserve">[Requirements on content that should automatically displayed to users or available based on user attributes. Sometimes users allowed </w:t>
      </w:r>
      <w:r>
        <w:t>to customize the content displayed or to personalize displayed content</w:t>
      </w:r>
      <w:r w:rsidR="009A7FDE">
        <w:t>.</w:t>
      </w:r>
      <w:r w:rsidRPr="0086378F">
        <w:t>]</w:t>
      </w:r>
    </w:p>
    <w:p w:rsidR="00394B81" w:rsidRDefault="00394B81" w:rsidP="00394B81">
      <w:pPr>
        <w:pStyle w:val="Ttulo2"/>
      </w:pPr>
      <w:bookmarkStart w:id="3" w:name="_Toc492960772"/>
      <w:r>
        <w:t>Interfaces</w:t>
      </w:r>
      <w:bookmarkEnd w:id="3"/>
      <w:r>
        <w:t xml:space="preserve"> to External Systems or Devices</w:t>
      </w:r>
    </w:p>
    <w:p w:rsidR="00394B81" w:rsidRDefault="00394B81" w:rsidP="00394B81">
      <w:pPr>
        <w:pStyle w:val="Ttulo3"/>
      </w:pPr>
      <w:r>
        <w:t>Software Interfaces</w:t>
      </w:r>
    </w:p>
    <w:p w:rsidR="00915DE5" w:rsidRPr="00915DE5" w:rsidRDefault="00915DE5" w:rsidP="00915DE5">
      <w:pPr>
        <w:ind w:left="720"/>
      </w:pPr>
      <w:r>
        <w:t xml:space="preserve">As a website, it needs to be supported by most browsers, principally the more used ones like Google </w:t>
      </w:r>
      <w:r w:rsidRPr="00915DE5">
        <w:t>Chrome</w:t>
      </w:r>
      <w:r>
        <w:t xml:space="preserve"> and Mozilla Firefox, it will also use oracle as its database.</w:t>
      </w:r>
    </w:p>
    <w:p w:rsidR="00394B81" w:rsidRDefault="00394B81" w:rsidP="00394B81">
      <w:pPr>
        <w:pStyle w:val="Ttulo3"/>
      </w:pPr>
      <w:bookmarkStart w:id="4" w:name="_Toc492960771"/>
      <w:r>
        <w:t>Hardware Interfaces</w:t>
      </w:r>
      <w:bookmarkEnd w:id="4"/>
    </w:p>
    <w:p w:rsidR="00915DE5" w:rsidRPr="00915DE5" w:rsidRDefault="00915DE5" w:rsidP="00915DE5">
      <w:pPr>
        <w:ind w:left="720"/>
      </w:pPr>
      <w:r>
        <w:t>The reservations, rooms and the website itself will be recorded in a database.</w:t>
      </w:r>
    </w:p>
    <w:p w:rsidR="00394B81" w:rsidRDefault="00394B81" w:rsidP="00394B81">
      <w:pPr>
        <w:pStyle w:val="Ttulo3"/>
      </w:pPr>
      <w:bookmarkStart w:id="5" w:name="_Toc492960773"/>
      <w:r>
        <w:t>Communications Interfaces</w:t>
      </w:r>
      <w:bookmarkEnd w:id="5"/>
    </w:p>
    <w:p w:rsidR="00915DE5" w:rsidRPr="00F12F8A" w:rsidRDefault="00915DE5" w:rsidP="00915DE5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</w:p>
    <w:p w:rsidR="00915DE5" w:rsidRDefault="00915DE5" w:rsidP="00915DE5"/>
    <w:p w:rsidR="008C2B65" w:rsidRPr="00915DE5" w:rsidRDefault="008C2B65" w:rsidP="00915DE5">
      <w:pPr>
        <w:sectPr w:rsidR="008C2B65" w:rsidRPr="00915DE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8645FB" w:rsidP="008645FB">
      <w:pPr>
        <w:pStyle w:val="Ttulo1"/>
      </w:pPr>
      <w:r>
        <w:lastRenderedPageBreak/>
        <w:t>Business Rules</w:t>
      </w:r>
    </w:p>
    <w:p w:rsidR="008645FB" w:rsidRDefault="00BB1FE2" w:rsidP="008645FB">
      <w:pPr>
        <w:pStyle w:val="Ttulo2"/>
      </w:pPr>
      <w:r>
        <w:t>Payment</w:t>
      </w:r>
    </w:p>
    <w:p w:rsidR="008645FB" w:rsidRDefault="00BB1FE2" w:rsidP="00BB1FE2">
      <w:pPr>
        <w:pStyle w:val="Ttulo3"/>
      </w:pPr>
      <w:r>
        <w:t>Credit Card</w:t>
      </w:r>
    </w:p>
    <w:p w:rsidR="00BB1FE2" w:rsidRPr="00BB1FE2" w:rsidRDefault="00BB1FE2" w:rsidP="00BB1FE2">
      <w:pPr>
        <w:pStyle w:val="InfoBlue"/>
      </w:pPr>
      <w:r>
        <w:tab/>
        <w:t>The client can only pay with credit card via web.</w:t>
      </w:r>
    </w:p>
    <w:p w:rsidR="00D95381" w:rsidRDefault="00846F25" w:rsidP="00D95381">
      <w:pPr>
        <w:pStyle w:val="Ttulo1"/>
      </w:pPr>
      <w:bookmarkStart w:id="6" w:name="_Toc492960765"/>
      <w:r>
        <w:t>System</w:t>
      </w:r>
      <w:r w:rsidR="00D95381">
        <w:t xml:space="preserve"> Constraints</w:t>
      </w:r>
      <w:bookmarkEnd w:id="6"/>
    </w:p>
    <w:p w:rsidR="004E0451" w:rsidRPr="004E0451" w:rsidRDefault="00BB1FE2" w:rsidP="00723A6F">
      <w:pPr>
        <w:pStyle w:val="InfoBlue"/>
      </w:pPr>
      <w:r>
        <w:tab/>
        <w:t xml:space="preserve">The site will be made using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and oracle as its database.</w:t>
      </w:r>
    </w:p>
    <w:p w:rsidR="001229FF" w:rsidRDefault="00846F25" w:rsidP="005A7A45">
      <w:pPr>
        <w:pStyle w:val="Ttulo1"/>
      </w:pPr>
      <w:r>
        <w:t>System</w:t>
      </w:r>
      <w:r w:rsidR="009237C4">
        <w:t xml:space="preserve"> Compliance</w:t>
      </w:r>
    </w:p>
    <w:p w:rsidR="001229FF" w:rsidRDefault="001229FF" w:rsidP="001229FF">
      <w:pPr>
        <w:pStyle w:val="Ttulo2"/>
      </w:pPr>
      <w:bookmarkStart w:id="7" w:name="_Toc492960774"/>
      <w:r>
        <w:t>Licensing Requirements</w:t>
      </w:r>
      <w:bookmarkEnd w:id="7"/>
    </w:p>
    <w:p w:rsidR="001229FF" w:rsidRDefault="001229FF" w:rsidP="001229FF">
      <w:pPr>
        <w:pStyle w:val="Ttulo2"/>
      </w:pPr>
      <w:bookmarkStart w:id="8" w:name="_Toc492960775"/>
      <w:r>
        <w:t>Legal, Copyright, and Other Notices</w:t>
      </w:r>
      <w:bookmarkEnd w:id="8"/>
    </w:p>
    <w:p w:rsidR="001229FF" w:rsidRDefault="001229FF" w:rsidP="001229FF">
      <w:pPr>
        <w:pStyle w:val="Ttulo2"/>
      </w:pPr>
      <w:bookmarkStart w:id="9" w:name="_Toc492960776"/>
      <w:r>
        <w:t>Applicable Standards</w:t>
      </w:r>
      <w:bookmarkEnd w:id="9"/>
    </w:p>
    <w:p w:rsidR="000F6699" w:rsidRDefault="00846F25" w:rsidP="000F6699">
      <w:pPr>
        <w:pStyle w:val="Ttulo1"/>
      </w:pPr>
      <w:r>
        <w:t>System</w:t>
      </w:r>
      <w:r w:rsidR="000F6699">
        <w:t xml:space="preserve"> Documentation</w:t>
      </w:r>
    </w:p>
    <w:p w:rsidR="006259DD" w:rsidRPr="00AE4B88" w:rsidRDefault="006259DD" w:rsidP="006259DD">
      <w:bookmarkStart w:id="10" w:name="_GoBack"/>
      <w:bookmarkEnd w:id="10"/>
    </w:p>
    <w:sectPr w:rsidR="006259DD" w:rsidRPr="00AE4B8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109" w:rsidRDefault="005C1109">
      <w:r>
        <w:separator/>
      </w:r>
    </w:p>
  </w:endnote>
  <w:endnote w:type="continuationSeparator" w:id="0">
    <w:p w:rsidR="005C1109" w:rsidRDefault="005C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AE4B88">
            <w:fldChar w:fldCharType="begin"/>
          </w:r>
          <w:r w:rsidR="00AE4B88">
            <w:instrText xml:space="preserve"> DOCPROPERTY "Company"  \* MERGEFORMAT </w:instrText>
          </w:r>
          <w:r w:rsidR="00AE4B88">
            <w:fldChar w:fldCharType="separate"/>
          </w:r>
          <w:r w:rsidR="005C1109">
            <w:t>&lt;Company Name&gt;</w:t>
          </w:r>
          <w:r w:rsidR="00AE4B88">
            <w:fldChar w:fldCharType="end"/>
          </w:r>
          <w:r>
            <w:t xml:space="preserve">, </w:t>
          </w:r>
          <w:r w:rsidR="00AE4B88">
            <w:fldChar w:fldCharType="begin"/>
          </w:r>
          <w:r w:rsidR="00AE4B88">
            <w:instrText xml:space="preserve"> DATE \@ "yyyy" </w:instrText>
          </w:r>
          <w:r w:rsidR="00AE4B88">
            <w:fldChar w:fldCharType="separate"/>
          </w:r>
          <w:r w:rsidR="003A2C86">
            <w:rPr>
              <w:noProof/>
            </w:rPr>
            <w:t>2016</w:t>
          </w:r>
          <w:r w:rsidR="00AE4B8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4B8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109" w:rsidRDefault="005C1109">
      <w:r>
        <w:separator/>
      </w:r>
    </w:p>
  </w:footnote>
  <w:footnote w:type="continuationSeparator" w:id="0">
    <w:p w:rsidR="005C1109" w:rsidRDefault="005C1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723A6F" w:rsidP="00723A6F">
          <w:proofErr w:type="spellStart"/>
          <w:r>
            <w:rPr>
              <w:b/>
            </w:rPr>
            <w:t>Guitel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AE4B8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C1109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723A6F">
          <w:r>
            <w:t xml:space="preserve">  Date:  </w:t>
          </w:r>
          <w:r w:rsidR="00723A6F">
            <w:t>26/may/16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05pt;height:27.75pt" o:bullet="t">
        <v:imagedata r:id="rId1" o:title="clip_image001"/>
      </v:shape>
    </w:pict>
  </w:numPicBullet>
  <w:numPicBullet w:numPicBulletId="1">
    <w:pict>
      <v:shape id="_x0000_i1027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0303444"/>
    <w:multiLevelType w:val="multilevel"/>
    <w:tmpl w:val="AA5AF0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A6F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0F32"/>
    <w:rsid w:val="00284536"/>
    <w:rsid w:val="00294E2C"/>
    <w:rsid w:val="002964AE"/>
    <w:rsid w:val="00296E6E"/>
    <w:rsid w:val="002A6440"/>
    <w:rsid w:val="002B506B"/>
    <w:rsid w:val="002B651D"/>
    <w:rsid w:val="002B692D"/>
    <w:rsid w:val="002D5ABB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2C86"/>
    <w:rsid w:val="003A48D7"/>
    <w:rsid w:val="003B1A0B"/>
    <w:rsid w:val="003D09D9"/>
    <w:rsid w:val="003D1627"/>
    <w:rsid w:val="003D2717"/>
    <w:rsid w:val="003D678E"/>
    <w:rsid w:val="003D7807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4F2A27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1109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3A6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15DE5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E4B88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B1FE2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52164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12F8A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723A6F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723A6F"/>
    <w:rPr>
      <w:rFonts w:ascii="Times" w:hAnsi="Times"/>
      <w:lang w:val="en-US"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1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10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%20semestre\engenharia%20de%20software%202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122</TotalTime>
  <Pages>3</Pages>
  <Words>613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Guillermo1</dc:creator>
  <cp:lastModifiedBy>GUILLERMO ALONSO LIMA</cp:lastModifiedBy>
  <cp:revision>5</cp:revision>
  <cp:lastPrinted>2001-03-15T17:26:00Z</cp:lastPrinted>
  <dcterms:created xsi:type="dcterms:W3CDTF">2016-05-26T14:15:00Z</dcterms:created>
  <dcterms:modified xsi:type="dcterms:W3CDTF">2016-05-27T14:23:00Z</dcterms:modified>
</cp:coreProperties>
</file>