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685AA7">
      <w:pPr>
        <w:pStyle w:val="Ttulo"/>
      </w:pPr>
      <w:fldSimple w:instr=" SUBJECT  \* MERGEFORMAT ">
        <w:r w:rsidR="009943AE">
          <w:t>&lt;Project Name&gt;</w:t>
        </w:r>
      </w:fldSimple>
    </w:p>
    <w:p w:rsidR="00685AA7" w:rsidRDefault="00685AA7">
      <w:pPr>
        <w:pStyle w:val="Ttulo"/>
      </w:pPr>
      <w:fldSimple w:instr=" TITLE  \* MERGEFORMAT ">
        <w:r w:rsidR="009943AE">
          <w:t>Vision</w:t>
        </w:r>
      </w:fldSimple>
    </w:p>
    <w:p w:rsidR="00685AA7" w:rsidRDefault="00685AA7">
      <w:pPr>
        <w:pStyle w:val="Corpodetexto3"/>
      </w:pPr>
      <w:r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512930904"/>
      <w:bookmarkStart w:id="5" w:name="_Toc20715754"/>
      <w:r>
        <w:t>Introduction</w:t>
      </w:r>
      <w:bookmarkEnd w:id="2"/>
      <w:bookmarkEnd w:id="3"/>
      <w:bookmarkEnd w:id="4"/>
      <w:bookmarkEnd w:id="5"/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0"/>
      <w:bookmarkEnd w:id="1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[describe the problem]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[the stakeholders affected by the problem]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[what is the impact of the problem?]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[list some key benefits of a successful solution]</w:t>
            </w:r>
          </w:p>
        </w:tc>
      </w:tr>
      <w:tr w:rsidR="009943AE" w:rsidTr="009943AE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943AE" w:rsidRDefault="009943AE" w:rsidP="009943AE">
            <w:pPr>
              <w:pStyle w:val="Corpodetexto"/>
              <w:ind w:left="72"/>
            </w:pPr>
            <w:bookmarkStart w:id="12" w:name="_Toc425054392"/>
            <w:bookmarkStart w:id="13" w:name="_Toc422186485"/>
            <w:bookmarkStart w:id="14" w:name="_Toc436203380"/>
            <w:bookmarkStart w:id="15" w:name="_Toc452813580"/>
            <w:bookmarkStart w:id="16" w:name="_Toc512930908"/>
            <w:bookmarkStart w:id="17" w:name="_Toc20715757"/>
            <w:r>
              <w:t>The problem of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3AE" w:rsidRDefault="009943AE" w:rsidP="00931934">
            <w:pPr>
              <w:pStyle w:val="InfoBlue"/>
            </w:pPr>
            <w:r>
              <w:t>[describe the problem]</w:t>
            </w:r>
          </w:p>
        </w:tc>
      </w:tr>
      <w:tr w:rsidR="009943AE" w:rsidTr="009943AE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943AE" w:rsidRDefault="009943AE" w:rsidP="009943AE">
            <w:pPr>
              <w:pStyle w:val="Corpodetexto"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3AE" w:rsidRDefault="009943AE" w:rsidP="00931934">
            <w:pPr>
              <w:pStyle w:val="InfoBlue"/>
            </w:pPr>
            <w:r>
              <w:t>[the stakeholders affected by the problem]</w:t>
            </w:r>
          </w:p>
        </w:tc>
      </w:tr>
      <w:tr w:rsidR="009943AE" w:rsidTr="009943AE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943AE" w:rsidRDefault="009943AE" w:rsidP="009943AE">
            <w:pPr>
              <w:pStyle w:val="Corpodetexto"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3AE" w:rsidRDefault="009943AE" w:rsidP="00931934">
            <w:pPr>
              <w:pStyle w:val="InfoBlue"/>
            </w:pPr>
            <w:r>
              <w:t>[what is the impact of the problem?]</w:t>
            </w:r>
          </w:p>
        </w:tc>
      </w:tr>
      <w:tr w:rsidR="009943AE" w:rsidTr="009943AE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943AE" w:rsidRDefault="009943AE" w:rsidP="00931934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3AE" w:rsidRDefault="009943AE" w:rsidP="00931934">
            <w:pPr>
              <w:pStyle w:val="InfoBlue"/>
            </w:pPr>
            <w:r>
              <w:t>[list some key benefits of a successful solution]</w:t>
            </w:r>
          </w:p>
        </w:tc>
      </w:tr>
      <w:tr w:rsidR="009943AE" w:rsidTr="009943AE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943AE" w:rsidRDefault="009943AE" w:rsidP="00931934">
            <w:pPr>
              <w:pStyle w:val="Corpodetexto"/>
              <w:ind w:left="72"/>
            </w:pP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3AE" w:rsidRDefault="009943AE" w:rsidP="00931934">
            <w:pPr>
              <w:pStyle w:val="InfoBlue"/>
            </w:pPr>
          </w:p>
        </w:tc>
      </w:tr>
      <w:tr w:rsidR="009943AE" w:rsidTr="009943AE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943AE" w:rsidRDefault="009943AE" w:rsidP="009943AE">
            <w:pPr>
              <w:pStyle w:val="Corpodetexto"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3AE" w:rsidRDefault="009943AE" w:rsidP="00931934">
            <w:pPr>
              <w:pStyle w:val="InfoBlue"/>
            </w:pPr>
            <w:r>
              <w:t>[describe the problem]</w:t>
            </w:r>
          </w:p>
        </w:tc>
      </w:tr>
      <w:tr w:rsidR="009943AE" w:rsidTr="009943AE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943AE" w:rsidRDefault="009943AE" w:rsidP="009943AE">
            <w:pPr>
              <w:pStyle w:val="Corpodetexto"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3AE" w:rsidRDefault="009943AE" w:rsidP="00931934">
            <w:pPr>
              <w:pStyle w:val="InfoBlue"/>
            </w:pPr>
            <w:r>
              <w:t>[the stakeholders affected by the problem]</w:t>
            </w:r>
          </w:p>
        </w:tc>
      </w:tr>
      <w:tr w:rsidR="009943AE" w:rsidTr="009943AE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943AE" w:rsidRDefault="009943AE" w:rsidP="009943AE">
            <w:pPr>
              <w:pStyle w:val="Corpodetexto"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3AE" w:rsidRDefault="009943AE" w:rsidP="00931934">
            <w:pPr>
              <w:pStyle w:val="InfoBlue"/>
            </w:pPr>
            <w:r>
              <w:t>[what is the impact of the problem?]</w:t>
            </w:r>
          </w:p>
        </w:tc>
      </w:tr>
      <w:tr w:rsidR="009943AE" w:rsidTr="009943AE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943AE" w:rsidRDefault="009943AE" w:rsidP="00931934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3AE" w:rsidRDefault="009943AE" w:rsidP="00931934">
            <w:pPr>
              <w:pStyle w:val="InfoBlue"/>
            </w:pPr>
            <w:r>
              <w:t>[list some key benefits of a successful solution]</w:t>
            </w:r>
          </w:p>
        </w:tc>
      </w:tr>
      <w:tr w:rsidR="009943AE" w:rsidTr="009943AE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943AE" w:rsidRDefault="009943AE" w:rsidP="00931934">
            <w:pPr>
              <w:pStyle w:val="Corpodetexto"/>
              <w:ind w:left="72"/>
            </w:pP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3AE" w:rsidRDefault="009943AE" w:rsidP="00931934">
            <w:pPr>
              <w:pStyle w:val="InfoBlue"/>
            </w:pPr>
          </w:p>
        </w:tc>
      </w:tr>
      <w:tr w:rsidR="009943AE" w:rsidTr="009943AE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943AE" w:rsidRDefault="009943AE" w:rsidP="009943AE">
            <w:pPr>
              <w:pStyle w:val="Corpodetexto"/>
              <w:ind w:left="72"/>
            </w:pPr>
            <w:r>
              <w:t>The prob</w:t>
            </w:r>
            <w:bookmarkStart w:id="18" w:name="_GoBack"/>
            <w:bookmarkEnd w:id="18"/>
            <w:r>
              <w:t>lem of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3AE" w:rsidRDefault="009943AE" w:rsidP="00931934">
            <w:pPr>
              <w:pStyle w:val="InfoBlue"/>
            </w:pPr>
            <w:r>
              <w:t>[describe the problem]</w:t>
            </w:r>
          </w:p>
        </w:tc>
      </w:tr>
      <w:tr w:rsidR="009943AE" w:rsidTr="009943AE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943AE" w:rsidRDefault="009943AE" w:rsidP="009943AE">
            <w:pPr>
              <w:pStyle w:val="Corpodetexto"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3AE" w:rsidRDefault="009943AE" w:rsidP="00931934">
            <w:pPr>
              <w:pStyle w:val="InfoBlue"/>
            </w:pPr>
            <w:r>
              <w:t>[the stakeholders affected by the problem]</w:t>
            </w:r>
          </w:p>
        </w:tc>
      </w:tr>
      <w:tr w:rsidR="009943AE" w:rsidTr="009943AE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943AE" w:rsidRDefault="009943AE" w:rsidP="009943AE">
            <w:pPr>
              <w:pStyle w:val="Corpodetexto"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3AE" w:rsidRDefault="009943AE" w:rsidP="00931934">
            <w:pPr>
              <w:pStyle w:val="InfoBlue"/>
            </w:pPr>
            <w:r>
              <w:t>[what is the impact of the problem?]</w:t>
            </w:r>
          </w:p>
        </w:tc>
      </w:tr>
      <w:tr w:rsidR="009943AE" w:rsidTr="009943AE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943AE" w:rsidRDefault="009943AE" w:rsidP="00931934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3AE" w:rsidRDefault="009943AE" w:rsidP="00931934">
            <w:pPr>
              <w:pStyle w:val="InfoBlue"/>
            </w:pPr>
            <w:r>
              <w:t>[list some key benefits of a successful solution]</w:t>
            </w:r>
          </w:p>
        </w:tc>
      </w:tr>
    </w:tbl>
    <w:p w:rsidR="00685AA7" w:rsidRDefault="00685AA7">
      <w:pPr>
        <w:pStyle w:val="Ttulo2"/>
      </w:pPr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[target customer]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the need or opportunity]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 xml:space="preserve"> is a [product category]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key benefit; that is, the compelling reason to buy]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[primary competitive alternative]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primary differentiation]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9" w:name="_Toc436203381"/>
      <w:bookmarkStart w:id="20" w:name="_Toc447960005"/>
      <w:bookmarkStart w:id="21" w:name="_Toc452813581"/>
      <w:bookmarkStart w:id="22" w:name="_Toc512930909"/>
      <w:bookmarkStart w:id="23" w:name="_Toc20715758"/>
      <w:r>
        <w:t>Stakeholder Descriptions</w:t>
      </w:r>
      <w:bookmarkEnd w:id="20"/>
      <w:bookmarkEnd w:id="21"/>
      <w:bookmarkEnd w:id="22"/>
      <w:bookmarkEnd w:id="23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>
            <w:pPr>
              <w:pStyle w:val="InfoBlue"/>
            </w:pPr>
            <w:r>
              <w:t>ensures that the system will be maintainable</w:t>
            </w:r>
          </w:p>
          <w:p w:rsidR="00685AA7" w:rsidRDefault="00685AA7">
            <w:pPr>
              <w:pStyle w:val="InfoBlue"/>
            </w:pPr>
            <w:r>
              <w:t>ensures that there will be a market demand for the product’s features</w:t>
            </w:r>
          </w:p>
          <w:p w:rsidR="00685AA7" w:rsidRDefault="00685AA7">
            <w:pPr>
              <w:pStyle w:val="InfoBlue"/>
            </w:pPr>
            <w:r>
              <w:t>monitors the project’s progress</w:t>
            </w:r>
          </w:p>
          <w:p w:rsidR="00685AA7" w:rsidRDefault="00685AA7">
            <w:pPr>
              <w:pStyle w:val="InfoBlue"/>
            </w:pPr>
            <w:r>
              <w:t>approves funding</w:t>
            </w:r>
          </w:p>
          <w:p w:rsidR="00685AA7" w:rsidRDefault="00685AA7">
            <w:pPr>
              <w:pStyle w:val="InfoBlue"/>
            </w:pPr>
            <w:r>
              <w:t>and so forth]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>Which system platforms are in use today? Future platforms?</w:t>
      </w:r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19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r>
        <w:t>[At a high level, list applicable standards, hardware, or platform requirements; performance requirements; and environmental requirements.</w:t>
      </w:r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08F" w:rsidRDefault="001F708F">
      <w:pPr>
        <w:spacing w:line="240" w:lineRule="auto"/>
      </w:pPr>
      <w:r>
        <w:separator/>
      </w:r>
    </w:p>
  </w:endnote>
  <w:endnote w:type="continuationSeparator" w:id="0">
    <w:p w:rsidR="001F708F" w:rsidRDefault="001F7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9943AE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943AE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943AE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08F" w:rsidRDefault="001F708F">
      <w:pPr>
        <w:spacing w:line="240" w:lineRule="auto"/>
      </w:pPr>
      <w:r>
        <w:separator/>
      </w:r>
    </w:p>
  </w:footnote>
  <w:footnote w:type="continuationSeparator" w:id="0">
    <w:p w:rsidR="001F708F" w:rsidRDefault="001F70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9943AE" w:rsidRPr="009943AE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fldSimple w:instr=" TITLE  \* MERGEFORMAT ">
            <w:r w:rsidR="009943AE">
              <w:t>Vision</w:t>
            </w:r>
          </w:fldSimple>
        </w:p>
      </w:tc>
      <w:tc>
        <w:tcPr>
          <w:tcW w:w="3179" w:type="dxa"/>
        </w:tcPr>
        <w:p w:rsidR="00685AA7" w:rsidRDefault="00685AA7">
          <w:r>
            <w:t xml:space="preserve">  Date:  &lt;dd/mmm/yy&gt;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3AE"/>
    <w:rsid w:val="0019590E"/>
    <w:rsid w:val="001F708F"/>
    <w:rsid w:val="002B4085"/>
    <w:rsid w:val="00375A4A"/>
    <w:rsid w:val="0052614A"/>
    <w:rsid w:val="00685AA7"/>
    <w:rsid w:val="00816C1B"/>
    <w:rsid w:val="009943AE"/>
    <w:rsid w:val="00AE4979"/>
    <w:rsid w:val="00B95D1C"/>
    <w:rsid w:val="00B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3%20semestre\engenharia%20de%20software%202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62</TotalTime>
  <Pages>3</Pages>
  <Words>703</Words>
  <Characters>3798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GUILLERMO ALONSO LIMA</dc:creator>
  <cp:lastModifiedBy>GUILLERMO ALONSO LIMA</cp:lastModifiedBy>
  <cp:revision>1</cp:revision>
  <cp:lastPrinted>2001-03-15T17:26:00Z</cp:lastPrinted>
  <dcterms:created xsi:type="dcterms:W3CDTF">2016-05-06T12:20:00Z</dcterms:created>
  <dcterms:modified xsi:type="dcterms:W3CDTF">2016-05-06T13:22:00Z</dcterms:modified>
</cp:coreProperties>
</file>